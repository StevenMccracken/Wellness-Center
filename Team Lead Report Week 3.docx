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mac.AppleAddrBookGroup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2FA3F" w14:textId="77777777" w:rsidR="00301DC5" w:rsidRDefault="00DF595C" w:rsidP="00DF595C">
      <w:pPr>
        <w:pStyle w:val="DaveTitle"/>
      </w:pPr>
      <w:r>
        <w:t>CECS 323 Team Lead Report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F595C" w:rsidRPr="00DF595C" w14:paraId="6E3EABC1" w14:textId="77777777" w:rsidTr="00DF595C">
        <w:tc>
          <w:tcPr>
            <w:tcW w:w="3595" w:type="dxa"/>
          </w:tcPr>
          <w:p w14:paraId="4D071AC7" w14:textId="77777777"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Question</w:t>
            </w:r>
          </w:p>
        </w:tc>
        <w:tc>
          <w:tcPr>
            <w:tcW w:w="5755" w:type="dxa"/>
          </w:tcPr>
          <w:p w14:paraId="249B209B" w14:textId="77777777"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Response</w:t>
            </w:r>
          </w:p>
        </w:tc>
      </w:tr>
      <w:tr w:rsidR="00DF595C" w14:paraId="4C191973" w14:textId="77777777" w:rsidTr="00DF595C">
        <w:tc>
          <w:tcPr>
            <w:tcW w:w="3595" w:type="dxa"/>
          </w:tcPr>
          <w:p w14:paraId="754FF5F5" w14:textId="77777777" w:rsidR="00DF595C" w:rsidRDefault="00DF595C" w:rsidP="00DF595C">
            <w:pPr>
              <w:pStyle w:val="DaveNormal"/>
            </w:pPr>
            <w:r>
              <w:t>Team Name</w:t>
            </w:r>
          </w:p>
        </w:tc>
        <w:tc>
          <w:tcPr>
            <w:tcW w:w="5755" w:type="dxa"/>
          </w:tcPr>
          <w:p w14:paraId="179BB91C" w14:textId="77777777" w:rsidR="00DF595C" w:rsidRDefault="00200A31" w:rsidP="00DF595C">
            <w:pPr>
              <w:pStyle w:val="DaveNormal"/>
            </w:pPr>
            <w:r>
              <w:t>Group 3 the SQL reloaded</w:t>
            </w:r>
          </w:p>
        </w:tc>
      </w:tr>
      <w:tr w:rsidR="00DF595C" w14:paraId="79896DAB" w14:textId="77777777" w:rsidTr="00DF595C">
        <w:tc>
          <w:tcPr>
            <w:tcW w:w="3595" w:type="dxa"/>
          </w:tcPr>
          <w:p w14:paraId="79F2260B" w14:textId="77777777" w:rsidR="00DF595C" w:rsidRDefault="00DF595C" w:rsidP="00DF595C">
            <w:pPr>
              <w:pStyle w:val="DaveNormal"/>
            </w:pPr>
            <w:r>
              <w:t>Date of Report</w:t>
            </w:r>
          </w:p>
        </w:tc>
        <w:tc>
          <w:tcPr>
            <w:tcW w:w="5755" w:type="dxa"/>
          </w:tcPr>
          <w:p w14:paraId="59AA68F5" w14:textId="28702986" w:rsidR="00DF595C" w:rsidRDefault="001522EE" w:rsidP="001522EE">
            <w:pPr>
              <w:pStyle w:val="DaveNormal"/>
            </w:pPr>
            <w:r>
              <w:t>4/22/</w:t>
            </w:r>
            <w:r w:rsidR="00200A31">
              <w:t>16</w:t>
            </w:r>
          </w:p>
        </w:tc>
      </w:tr>
      <w:tr w:rsidR="00DF595C" w14:paraId="722BD02F" w14:textId="77777777" w:rsidTr="00DF595C">
        <w:tc>
          <w:tcPr>
            <w:tcW w:w="3595" w:type="dxa"/>
          </w:tcPr>
          <w:p w14:paraId="28414431" w14:textId="77777777" w:rsidR="00DF595C" w:rsidRDefault="00DF595C" w:rsidP="00DF595C">
            <w:pPr>
              <w:pStyle w:val="DaveNormal"/>
            </w:pPr>
            <w:r>
              <w:t>What stage are you in currently?</w:t>
            </w:r>
          </w:p>
        </w:tc>
        <w:tc>
          <w:tcPr>
            <w:tcW w:w="5755" w:type="dxa"/>
          </w:tcPr>
          <w:p w14:paraId="6AE1C412" w14:textId="7CEBDC11" w:rsidR="00DF595C" w:rsidRDefault="001522EE" w:rsidP="008E72E1">
            <w:pPr>
              <w:pStyle w:val="DaveNormal"/>
            </w:pPr>
            <w:r>
              <w:t>Phase 2</w:t>
            </w:r>
            <w:r w:rsidR="00E749F9">
              <w:t xml:space="preserve"> </w:t>
            </w:r>
            <w:r w:rsidR="008E72E1">
              <w:t>Final</w:t>
            </w:r>
          </w:p>
        </w:tc>
      </w:tr>
      <w:tr w:rsidR="00DF595C" w14:paraId="6FBC93EE" w14:textId="77777777" w:rsidTr="00DF595C">
        <w:tc>
          <w:tcPr>
            <w:tcW w:w="3595" w:type="dxa"/>
          </w:tcPr>
          <w:p w14:paraId="15DE9FC6" w14:textId="77777777" w:rsidR="00DF595C" w:rsidRDefault="00DF595C" w:rsidP="00DF595C">
            <w:pPr>
              <w:pStyle w:val="DaveNormal"/>
            </w:pPr>
            <w:r>
              <w:t>Do you feel the team is on track?</w:t>
            </w:r>
          </w:p>
        </w:tc>
        <w:tc>
          <w:tcPr>
            <w:tcW w:w="5755" w:type="dxa"/>
          </w:tcPr>
          <w:p w14:paraId="18A43CC8" w14:textId="77777777" w:rsidR="00DF595C" w:rsidRDefault="00E749F9" w:rsidP="00DF595C">
            <w:pPr>
              <w:pStyle w:val="DaveNormal"/>
            </w:pPr>
            <w:r>
              <w:t>Yes</w:t>
            </w:r>
          </w:p>
        </w:tc>
      </w:tr>
      <w:tr w:rsidR="00DF595C" w14:paraId="26573F5D" w14:textId="77777777" w:rsidTr="00DF595C">
        <w:tc>
          <w:tcPr>
            <w:tcW w:w="3595" w:type="dxa"/>
          </w:tcPr>
          <w:p w14:paraId="3083F20B" w14:textId="77777777" w:rsidR="00DF595C" w:rsidRDefault="00DF595C" w:rsidP="00DF595C">
            <w:pPr>
              <w:pStyle w:val="DaveNormal"/>
            </w:pPr>
            <w:r>
              <w:t>Are there any issues within the team, such as uneven participation or team members who are not contributing?</w:t>
            </w:r>
          </w:p>
        </w:tc>
        <w:tc>
          <w:tcPr>
            <w:tcW w:w="5755" w:type="dxa"/>
          </w:tcPr>
          <w:p w14:paraId="50E96F14" w14:textId="16451418" w:rsidR="00DF595C" w:rsidRDefault="001522EE" w:rsidP="008E72E1">
            <w:pPr>
              <w:pStyle w:val="DaveNormal"/>
            </w:pPr>
            <w:r>
              <w:t>Everyone is contributing equally and efficiently</w:t>
            </w:r>
            <w:r w:rsidR="008E72E1">
              <w:t>.</w:t>
            </w:r>
          </w:p>
        </w:tc>
      </w:tr>
      <w:tr w:rsidR="00DF595C" w14:paraId="1E33B464" w14:textId="77777777" w:rsidTr="00DF595C">
        <w:tc>
          <w:tcPr>
            <w:tcW w:w="3595" w:type="dxa"/>
          </w:tcPr>
          <w:p w14:paraId="7C26983E" w14:textId="77777777" w:rsidR="00DF595C" w:rsidRDefault="00DF595C" w:rsidP="00DF595C">
            <w:pPr>
              <w:pStyle w:val="DaveNormal"/>
            </w:pPr>
            <w:r>
              <w:t>How would you rate the team’s overall mood presently?</w:t>
            </w:r>
          </w:p>
        </w:tc>
        <w:tc>
          <w:tcPr>
            <w:tcW w:w="5755" w:type="dxa"/>
          </w:tcPr>
          <w:p w14:paraId="6FAB6AF9" w14:textId="47257359" w:rsidR="00DF595C" w:rsidRDefault="001522EE" w:rsidP="00DF595C">
            <w:pPr>
              <w:pStyle w:val="DaveNormal"/>
            </w:pPr>
            <w:r>
              <w:t>Our mood is good overall, however there is an increased sense of urgency with two weeks left</w:t>
            </w:r>
            <w:r w:rsidR="00555547">
              <w:t>.</w:t>
            </w:r>
          </w:p>
        </w:tc>
      </w:tr>
      <w:tr w:rsidR="00DF595C" w14:paraId="30E738E0" w14:textId="77777777" w:rsidTr="00DF595C">
        <w:tc>
          <w:tcPr>
            <w:tcW w:w="3595" w:type="dxa"/>
          </w:tcPr>
          <w:p w14:paraId="409C2364" w14:textId="77777777" w:rsidR="00DF595C" w:rsidRDefault="00DF595C" w:rsidP="00DF595C">
            <w:pPr>
              <w:pStyle w:val="DaveNormal"/>
            </w:pPr>
            <w:r>
              <w:t>Overall, do you feel as though your team is on target to meet the deadline?</w:t>
            </w:r>
          </w:p>
        </w:tc>
        <w:tc>
          <w:tcPr>
            <w:tcW w:w="5755" w:type="dxa"/>
          </w:tcPr>
          <w:p w14:paraId="41067C9C" w14:textId="09E98755" w:rsidR="00DF595C" w:rsidRDefault="001522EE" w:rsidP="00555547">
            <w:pPr>
              <w:pStyle w:val="DaveNormal"/>
            </w:pPr>
            <w:r>
              <w:t>I feel the team is on target. We are almost finished the relation scheme and have completed English descriptions of attributes. By Wednesday, we aim to have the DDL written correctly.</w:t>
            </w:r>
            <w:r w:rsidR="00E749F9">
              <w:t xml:space="preserve"> </w:t>
            </w:r>
          </w:p>
        </w:tc>
      </w:tr>
      <w:tr w:rsidR="00DF595C" w14:paraId="637FEF41" w14:textId="77777777" w:rsidTr="00DF595C">
        <w:tc>
          <w:tcPr>
            <w:tcW w:w="3595" w:type="dxa"/>
          </w:tcPr>
          <w:p w14:paraId="317DB8CD" w14:textId="77777777" w:rsidR="00DF595C" w:rsidRDefault="00DF595C" w:rsidP="00DF595C">
            <w:pPr>
              <w:pStyle w:val="DaveNormal"/>
            </w:pPr>
            <w:r>
              <w:t>What help do you need from me?</w:t>
            </w:r>
          </w:p>
        </w:tc>
        <w:tc>
          <w:tcPr>
            <w:tcW w:w="5755" w:type="dxa"/>
          </w:tcPr>
          <w:p w14:paraId="3F2758A1" w14:textId="26D28324" w:rsidR="00DF595C" w:rsidRDefault="001522EE" w:rsidP="00555547">
            <w:pPr>
              <w:pStyle w:val="DaveNormal"/>
            </w:pPr>
            <w:r>
              <w:t>Possibly mentoring/advice on MySQL commands, but that will become more clear when we attempt to create the tables</w:t>
            </w:r>
            <w:bookmarkStart w:id="0" w:name="_GoBack"/>
            <w:bookmarkEnd w:id="0"/>
          </w:p>
        </w:tc>
      </w:tr>
    </w:tbl>
    <w:p w14:paraId="3E0A777E" w14:textId="77777777" w:rsidR="00DF595C" w:rsidRPr="00221D1D" w:rsidRDefault="00DF595C" w:rsidP="00DF595C">
      <w:pPr>
        <w:pStyle w:val="DaveNormal"/>
      </w:pPr>
    </w:p>
    <w:sectPr w:rsidR="00DF595C" w:rsidRPr="00221D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D4ADE" w14:textId="77777777" w:rsidR="00E414B8" w:rsidRDefault="00E414B8" w:rsidP="00DD79CC">
      <w:pPr>
        <w:spacing w:after="0" w:line="240" w:lineRule="auto"/>
      </w:pPr>
      <w:r>
        <w:separator/>
      </w:r>
    </w:p>
  </w:endnote>
  <w:endnote w:type="continuationSeparator" w:id="0">
    <w:p w14:paraId="74914CE1" w14:textId="77777777" w:rsidR="00E414B8" w:rsidRDefault="00E414B8" w:rsidP="00DD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0EE4B" w14:textId="77777777" w:rsidR="00DD79CC" w:rsidRDefault="00DD79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608E7" w14:textId="77777777" w:rsidR="00DD79CC" w:rsidRDefault="001522EE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AE5D6C">
      <w:rPr>
        <w:noProof/>
      </w:rPr>
      <w:t>Team Lead Report Week 2.docx</w:t>
    </w:r>
    <w:r>
      <w:rPr>
        <w:noProof/>
      </w:rPr>
      <w:fldChar w:fldCharType="end"/>
    </w:r>
    <w:r w:rsidR="00DD79CC">
      <w:ptab w:relativeTo="margin" w:alignment="center" w:leader="none"/>
    </w:r>
    <w:r>
      <w:fldChar w:fldCharType="begin"/>
    </w:r>
    <w:r>
      <w:instrText xml:space="preserve"> SAVEDATE   \* MERGEFORMAT </w:instrText>
    </w:r>
    <w:r>
      <w:fldChar w:fldCharType="separate"/>
    </w:r>
    <w:r w:rsidR="00AE5D6C">
      <w:rPr>
        <w:noProof/>
      </w:rPr>
      <w:t>4/15/16 4:31:00 PM</w:t>
    </w:r>
    <w:r>
      <w:rPr>
        <w:noProof/>
      </w:rPr>
      <w:fldChar w:fldCharType="end"/>
    </w:r>
    <w:r w:rsidR="00DD79CC">
      <w:ptab w:relativeTo="margin" w:alignment="right" w:leader="none"/>
    </w:r>
    <w:r w:rsidR="008E4223">
      <w:fldChar w:fldCharType="begin"/>
    </w:r>
    <w:r w:rsidR="008E4223">
      <w:instrText xml:space="preserve"> PAGE  \* Arabic  \* MERGEFORMAT </w:instrText>
    </w:r>
    <w:r w:rsidR="008E4223">
      <w:fldChar w:fldCharType="separate"/>
    </w:r>
    <w:r>
      <w:rPr>
        <w:noProof/>
      </w:rPr>
      <w:t>1</w:t>
    </w:r>
    <w:r w:rsidR="008E4223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5E091" w14:textId="77777777" w:rsidR="00DD79CC" w:rsidRDefault="00DD79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30FC5" w14:textId="77777777" w:rsidR="00E414B8" w:rsidRDefault="00E414B8" w:rsidP="00DD79CC">
      <w:pPr>
        <w:spacing w:after="0" w:line="240" w:lineRule="auto"/>
      </w:pPr>
      <w:r>
        <w:separator/>
      </w:r>
    </w:p>
  </w:footnote>
  <w:footnote w:type="continuationSeparator" w:id="0">
    <w:p w14:paraId="7C1542B5" w14:textId="77777777" w:rsidR="00E414B8" w:rsidRDefault="00E414B8" w:rsidP="00DD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7ED13" w14:textId="77777777" w:rsidR="00DD79CC" w:rsidRDefault="00DD79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86C0A" w14:textId="77777777" w:rsidR="00DD79CC" w:rsidRDefault="00DD79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D0071" w14:textId="77777777" w:rsidR="00DD79CC" w:rsidRDefault="00DD79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75C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F14E6"/>
    <w:multiLevelType w:val="hybridMultilevel"/>
    <w:tmpl w:val="CFF0BE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2986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F97"/>
    <w:multiLevelType w:val="hybridMultilevel"/>
    <w:tmpl w:val="C81C5F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4546AB"/>
    <w:multiLevelType w:val="hybridMultilevel"/>
    <w:tmpl w:val="BF52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C39DB"/>
    <w:multiLevelType w:val="hybridMultilevel"/>
    <w:tmpl w:val="9B4E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ttachedTemplate r:id="rId1"/>
  <w:mailMerge>
    <w:mainDocumentType w:val="formLetters"/>
    <w:dataType w:val="native"/>
    <w:odso>
      <w:type w:val="query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5C"/>
    <w:rsid w:val="001522EE"/>
    <w:rsid w:val="001F235A"/>
    <w:rsid w:val="00200A31"/>
    <w:rsid w:val="00221D1D"/>
    <w:rsid w:val="002B7698"/>
    <w:rsid w:val="00301DC5"/>
    <w:rsid w:val="004F36DE"/>
    <w:rsid w:val="00514E49"/>
    <w:rsid w:val="00533115"/>
    <w:rsid w:val="00555547"/>
    <w:rsid w:val="007311F1"/>
    <w:rsid w:val="008D7D94"/>
    <w:rsid w:val="008E4223"/>
    <w:rsid w:val="008E72E1"/>
    <w:rsid w:val="009504C5"/>
    <w:rsid w:val="009D1CBC"/>
    <w:rsid w:val="00AE5D6C"/>
    <w:rsid w:val="00B52208"/>
    <w:rsid w:val="00CC341C"/>
    <w:rsid w:val="00D6742E"/>
    <w:rsid w:val="00DD79CC"/>
    <w:rsid w:val="00DF595C"/>
    <w:rsid w:val="00E0206D"/>
    <w:rsid w:val="00E414B8"/>
    <w:rsid w:val="00E749F9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4A963"/>
  <w15:chartTrackingRefBased/>
  <w15:docId w15:val="{939644D9-B2B4-4E7A-881E-242BD1EF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5A"/>
    <w:pPr>
      <w:ind w:left="720"/>
      <w:contextualSpacing/>
    </w:pPr>
  </w:style>
  <w:style w:type="paragraph" w:customStyle="1" w:styleId="Code">
    <w:name w:val="Code"/>
    <w:basedOn w:val="Normal"/>
    <w:qFormat/>
    <w:rsid w:val="009D1CBC"/>
    <w:pPr>
      <w:spacing w:after="0"/>
      <w:ind w:left="720"/>
    </w:pPr>
    <w:rPr>
      <w:rFonts w:ascii="Courier New" w:hAnsi="Courier New" w:cs="Courier New"/>
    </w:rPr>
  </w:style>
  <w:style w:type="paragraph" w:customStyle="1" w:styleId="DaveTitle">
    <w:name w:val="Dave Title"/>
    <w:basedOn w:val="Normal"/>
    <w:qFormat/>
    <w:rsid w:val="00DD79CC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CC"/>
  </w:style>
  <w:style w:type="paragraph" w:styleId="Footer">
    <w:name w:val="footer"/>
    <w:basedOn w:val="Normal"/>
    <w:link w:val="Foot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CC"/>
  </w:style>
  <w:style w:type="paragraph" w:customStyle="1" w:styleId="DaveNormal">
    <w:name w:val="Dave Normal"/>
    <w:basedOn w:val="Normal"/>
    <w:qFormat/>
    <w:rsid w:val="00221D1D"/>
    <w:pPr>
      <w:jc w:val="both"/>
    </w:pPr>
  </w:style>
  <w:style w:type="table" w:styleId="TableGrid">
    <w:name w:val="Table Grid"/>
    <w:basedOn w:val="TableNormal"/>
    <w:uiPriority w:val="39"/>
    <w:rsid w:val="00DF5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microsoft.com/office/2006/relationships/appleAddrBookGroups" Target="appleAddrBookGroups1.bin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Dav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E1E4-9F4A-C14B-89B3-00D0AAE0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Templates\Dave.dotx</Template>
  <TotalTime>3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Steven McCracken</cp:lastModifiedBy>
  <cp:revision>3</cp:revision>
  <dcterms:created xsi:type="dcterms:W3CDTF">2016-04-22T23:33:00Z</dcterms:created>
  <dcterms:modified xsi:type="dcterms:W3CDTF">2016-04-22T23:36:00Z</dcterms:modified>
</cp:coreProperties>
</file>