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C5" w:rsidRDefault="00DF595C" w:rsidP="00DF595C">
      <w:pPr>
        <w:pStyle w:val="DaveTitle"/>
      </w:pPr>
      <w:r>
        <w:t>CECS 323 Team Lead Report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DF595C" w:rsidRPr="00DF595C" w:rsidTr="00DF595C">
        <w:tc>
          <w:tcPr>
            <w:tcW w:w="3595" w:type="dxa"/>
          </w:tcPr>
          <w:p w:rsidR="00DF595C" w:rsidRPr="00DF595C" w:rsidRDefault="00DF595C" w:rsidP="00DF595C">
            <w:pPr>
              <w:pStyle w:val="DaveNormal"/>
              <w:rPr>
                <w:b/>
              </w:rPr>
            </w:pPr>
            <w:r w:rsidRPr="00DF595C">
              <w:rPr>
                <w:b/>
              </w:rPr>
              <w:t>Question</w:t>
            </w:r>
          </w:p>
        </w:tc>
        <w:tc>
          <w:tcPr>
            <w:tcW w:w="5755" w:type="dxa"/>
          </w:tcPr>
          <w:p w:rsidR="00DF595C" w:rsidRPr="00DF595C" w:rsidRDefault="00DF595C" w:rsidP="00DF595C">
            <w:pPr>
              <w:pStyle w:val="DaveNormal"/>
              <w:rPr>
                <w:b/>
              </w:rPr>
            </w:pPr>
            <w:r w:rsidRPr="00DF595C">
              <w:rPr>
                <w:b/>
              </w:rPr>
              <w:t>Response</w:t>
            </w:r>
          </w:p>
        </w:tc>
      </w:tr>
      <w:tr w:rsidR="00DF595C" w:rsidTr="00DF595C">
        <w:tc>
          <w:tcPr>
            <w:tcW w:w="3595" w:type="dxa"/>
          </w:tcPr>
          <w:p w:rsidR="00DF595C" w:rsidRDefault="00DF595C" w:rsidP="00DF595C">
            <w:pPr>
              <w:pStyle w:val="DaveNormal"/>
            </w:pPr>
            <w:r>
              <w:t>Team Name</w:t>
            </w:r>
          </w:p>
        </w:tc>
        <w:tc>
          <w:tcPr>
            <w:tcW w:w="5755" w:type="dxa"/>
          </w:tcPr>
          <w:p w:rsidR="00DF595C" w:rsidRDefault="00DF595C" w:rsidP="00DF595C">
            <w:pPr>
              <w:pStyle w:val="DaveNormal"/>
            </w:pPr>
          </w:p>
        </w:tc>
      </w:tr>
      <w:tr w:rsidR="00DF595C" w:rsidTr="00DF595C">
        <w:tc>
          <w:tcPr>
            <w:tcW w:w="3595" w:type="dxa"/>
          </w:tcPr>
          <w:p w:rsidR="00DF595C" w:rsidRDefault="00DF595C" w:rsidP="00DF595C">
            <w:pPr>
              <w:pStyle w:val="DaveNormal"/>
            </w:pPr>
            <w:r>
              <w:t>Date of Report</w:t>
            </w:r>
          </w:p>
        </w:tc>
        <w:tc>
          <w:tcPr>
            <w:tcW w:w="5755" w:type="dxa"/>
          </w:tcPr>
          <w:p w:rsidR="00DF595C" w:rsidRDefault="00DF595C" w:rsidP="00DF595C">
            <w:pPr>
              <w:pStyle w:val="DaveNormal"/>
            </w:pPr>
          </w:p>
        </w:tc>
      </w:tr>
      <w:tr w:rsidR="00DF595C" w:rsidTr="00DF595C">
        <w:tc>
          <w:tcPr>
            <w:tcW w:w="3595" w:type="dxa"/>
          </w:tcPr>
          <w:p w:rsidR="00DF595C" w:rsidRDefault="00DF595C" w:rsidP="00DF595C">
            <w:pPr>
              <w:pStyle w:val="DaveNormal"/>
            </w:pPr>
            <w:r>
              <w:t>What stage are you in currently?</w:t>
            </w:r>
          </w:p>
        </w:tc>
        <w:tc>
          <w:tcPr>
            <w:tcW w:w="5755" w:type="dxa"/>
          </w:tcPr>
          <w:p w:rsidR="00DF595C" w:rsidRDefault="00DF595C" w:rsidP="00DF595C">
            <w:pPr>
              <w:pStyle w:val="DaveNormal"/>
            </w:pPr>
          </w:p>
        </w:tc>
      </w:tr>
      <w:tr w:rsidR="00DF595C" w:rsidTr="00DF595C">
        <w:tc>
          <w:tcPr>
            <w:tcW w:w="3595" w:type="dxa"/>
          </w:tcPr>
          <w:p w:rsidR="00DF595C" w:rsidRDefault="00DF595C" w:rsidP="00DF595C">
            <w:pPr>
              <w:pStyle w:val="DaveNormal"/>
            </w:pPr>
            <w:r>
              <w:t>Do you feel the team is on track?</w:t>
            </w:r>
          </w:p>
        </w:tc>
        <w:tc>
          <w:tcPr>
            <w:tcW w:w="5755" w:type="dxa"/>
          </w:tcPr>
          <w:p w:rsidR="00DF595C" w:rsidRDefault="00DF595C" w:rsidP="00DF595C">
            <w:pPr>
              <w:pStyle w:val="DaveNormal"/>
            </w:pPr>
          </w:p>
        </w:tc>
      </w:tr>
      <w:tr w:rsidR="00DF595C" w:rsidTr="00DF595C">
        <w:tc>
          <w:tcPr>
            <w:tcW w:w="3595" w:type="dxa"/>
          </w:tcPr>
          <w:p w:rsidR="00DF595C" w:rsidRDefault="00DF595C" w:rsidP="00DF595C">
            <w:pPr>
              <w:pStyle w:val="DaveNormal"/>
            </w:pPr>
            <w:r>
              <w:t>Are there any issues within the team, such as uneven participation or team members who are not contributing?</w:t>
            </w:r>
          </w:p>
        </w:tc>
        <w:tc>
          <w:tcPr>
            <w:tcW w:w="5755" w:type="dxa"/>
          </w:tcPr>
          <w:p w:rsidR="00DF595C" w:rsidRDefault="00DF595C" w:rsidP="00DF595C">
            <w:pPr>
              <w:pStyle w:val="DaveNormal"/>
            </w:pPr>
          </w:p>
        </w:tc>
      </w:tr>
      <w:tr w:rsidR="00DF595C" w:rsidTr="00DF595C">
        <w:tc>
          <w:tcPr>
            <w:tcW w:w="3595" w:type="dxa"/>
          </w:tcPr>
          <w:p w:rsidR="00DF595C" w:rsidRDefault="00DF595C" w:rsidP="00DF595C">
            <w:pPr>
              <w:pStyle w:val="DaveNormal"/>
            </w:pPr>
            <w:r>
              <w:t>How would you rate the team’s overall mood presently?</w:t>
            </w:r>
          </w:p>
        </w:tc>
        <w:tc>
          <w:tcPr>
            <w:tcW w:w="5755" w:type="dxa"/>
          </w:tcPr>
          <w:p w:rsidR="00DF595C" w:rsidRDefault="00DF595C" w:rsidP="00DF595C">
            <w:pPr>
              <w:pStyle w:val="DaveNormal"/>
            </w:pPr>
          </w:p>
        </w:tc>
      </w:tr>
      <w:tr w:rsidR="00DF595C" w:rsidTr="00DF595C">
        <w:tc>
          <w:tcPr>
            <w:tcW w:w="3595" w:type="dxa"/>
          </w:tcPr>
          <w:p w:rsidR="00DF595C" w:rsidRDefault="00DF595C" w:rsidP="00DF595C">
            <w:pPr>
              <w:pStyle w:val="DaveNormal"/>
            </w:pPr>
            <w:r>
              <w:t>Overall, do you feel as though your team is on target to meet the deadline?</w:t>
            </w:r>
          </w:p>
        </w:tc>
        <w:tc>
          <w:tcPr>
            <w:tcW w:w="5755" w:type="dxa"/>
          </w:tcPr>
          <w:p w:rsidR="00DF595C" w:rsidRDefault="00DF595C" w:rsidP="00DF595C">
            <w:pPr>
              <w:pStyle w:val="DaveNormal"/>
            </w:pPr>
          </w:p>
        </w:tc>
      </w:tr>
      <w:tr w:rsidR="00DF595C" w:rsidTr="00DF595C">
        <w:tc>
          <w:tcPr>
            <w:tcW w:w="3595" w:type="dxa"/>
          </w:tcPr>
          <w:p w:rsidR="00DF595C" w:rsidRDefault="00DF595C" w:rsidP="00DF595C">
            <w:pPr>
              <w:pStyle w:val="DaveNormal"/>
            </w:pPr>
            <w:r>
              <w:t>What help do you need from me?</w:t>
            </w:r>
            <w:bookmarkStart w:id="0" w:name="_GoBack"/>
            <w:bookmarkEnd w:id="0"/>
          </w:p>
        </w:tc>
        <w:tc>
          <w:tcPr>
            <w:tcW w:w="5755" w:type="dxa"/>
          </w:tcPr>
          <w:p w:rsidR="00DF595C" w:rsidRDefault="00DF595C" w:rsidP="00DF595C">
            <w:pPr>
              <w:pStyle w:val="DaveNormal"/>
            </w:pPr>
          </w:p>
        </w:tc>
      </w:tr>
    </w:tbl>
    <w:p w:rsidR="00DF595C" w:rsidRPr="00221D1D" w:rsidRDefault="00DF595C" w:rsidP="00DF595C">
      <w:pPr>
        <w:pStyle w:val="DaveNormal"/>
      </w:pPr>
    </w:p>
    <w:sectPr w:rsidR="00DF595C" w:rsidRPr="00221D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41C" w:rsidRDefault="00CC341C" w:rsidP="00DD79CC">
      <w:pPr>
        <w:spacing w:after="0" w:line="240" w:lineRule="auto"/>
      </w:pPr>
      <w:r>
        <w:separator/>
      </w:r>
    </w:p>
  </w:endnote>
  <w:endnote w:type="continuationSeparator" w:id="0">
    <w:p w:rsidR="00CC341C" w:rsidRDefault="00CC341C" w:rsidP="00DD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CC" w:rsidRDefault="00DD79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CC" w:rsidRDefault="00B52208">
    <w:pPr>
      <w:pStyle w:val="Footer"/>
    </w:pPr>
    <w:fldSimple w:instr=" FILENAME   \* MERGEFORMAT ">
      <w:r w:rsidR="00DF595C">
        <w:rPr>
          <w:noProof/>
        </w:rPr>
        <w:t>Document1</w:t>
      </w:r>
    </w:fldSimple>
    <w:r w:rsidR="00DD79CC">
      <w:ptab w:relativeTo="margin" w:alignment="center" w:leader="none"/>
    </w:r>
    <w:fldSimple w:instr=" SAVEDATE   \* MERGEFORMAT ">
      <w:r w:rsidR="00DF595C">
        <w:rPr>
          <w:noProof/>
        </w:rPr>
        <w:t>0/0/0000 0:00:00 AM</w:t>
      </w:r>
    </w:fldSimple>
    <w:r w:rsidR="00DD79CC">
      <w:ptab w:relativeTo="margin" w:alignment="right" w:leader="none"/>
    </w:r>
    <w:r w:rsidR="008E4223">
      <w:fldChar w:fldCharType="begin"/>
    </w:r>
    <w:r w:rsidR="008E4223">
      <w:instrText xml:space="preserve"> PAGE  \* Arabic  \* MERGEFORMAT </w:instrText>
    </w:r>
    <w:r w:rsidR="008E4223">
      <w:fldChar w:fldCharType="separate"/>
    </w:r>
    <w:r w:rsidR="00DF595C">
      <w:rPr>
        <w:noProof/>
      </w:rPr>
      <w:t>1</w:t>
    </w:r>
    <w:r w:rsidR="008E4223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CC" w:rsidRDefault="00DD79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41C" w:rsidRDefault="00CC341C" w:rsidP="00DD79CC">
      <w:pPr>
        <w:spacing w:after="0" w:line="240" w:lineRule="auto"/>
      </w:pPr>
      <w:r>
        <w:separator/>
      </w:r>
    </w:p>
  </w:footnote>
  <w:footnote w:type="continuationSeparator" w:id="0">
    <w:p w:rsidR="00CC341C" w:rsidRDefault="00CC341C" w:rsidP="00DD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CC" w:rsidRDefault="00DD79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CC" w:rsidRDefault="00DD79C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CC" w:rsidRDefault="00DD79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D175C"/>
    <w:multiLevelType w:val="hybridMultilevel"/>
    <w:tmpl w:val="76EE1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F14E6"/>
    <w:multiLevelType w:val="hybridMultilevel"/>
    <w:tmpl w:val="CFF0BE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52986"/>
    <w:multiLevelType w:val="hybridMultilevel"/>
    <w:tmpl w:val="76EE1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22F97"/>
    <w:multiLevelType w:val="hybridMultilevel"/>
    <w:tmpl w:val="C81C5F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4546AB"/>
    <w:multiLevelType w:val="hybridMultilevel"/>
    <w:tmpl w:val="BF522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C39DB"/>
    <w:multiLevelType w:val="hybridMultilevel"/>
    <w:tmpl w:val="9B4E8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5C"/>
    <w:rsid w:val="001F235A"/>
    <w:rsid w:val="00221D1D"/>
    <w:rsid w:val="00301DC5"/>
    <w:rsid w:val="004F36DE"/>
    <w:rsid w:val="00533115"/>
    <w:rsid w:val="007311F1"/>
    <w:rsid w:val="008D7D94"/>
    <w:rsid w:val="008E4223"/>
    <w:rsid w:val="009504C5"/>
    <w:rsid w:val="009D1CBC"/>
    <w:rsid w:val="00B52208"/>
    <w:rsid w:val="00CC341C"/>
    <w:rsid w:val="00D6742E"/>
    <w:rsid w:val="00DD79CC"/>
    <w:rsid w:val="00DF595C"/>
    <w:rsid w:val="00E0206D"/>
    <w:rsid w:val="00FA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9644D9-B2B4-4E7A-881E-242BD1EF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35A"/>
    <w:pPr>
      <w:ind w:left="720"/>
      <w:contextualSpacing/>
    </w:pPr>
  </w:style>
  <w:style w:type="paragraph" w:customStyle="1" w:styleId="Code">
    <w:name w:val="Code"/>
    <w:basedOn w:val="Normal"/>
    <w:qFormat/>
    <w:rsid w:val="009D1CBC"/>
    <w:pPr>
      <w:spacing w:after="0"/>
      <w:ind w:left="720"/>
    </w:pPr>
    <w:rPr>
      <w:rFonts w:ascii="Courier New" w:hAnsi="Courier New" w:cs="Courier New"/>
    </w:rPr>
  </w:style>
  <w:style w:type="paragraph" w:customStyle="1" w:styleId="DaveTitle">
    <w:name w:val="Dave Title"/>
    <w:basedOn w:val="Normal"/>
    <w:qFormat/>
    <w:rsid w:val="00DD79CC"/>
    <w:pPr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DD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9CC"/>
  </w:style>
  <w:style w:type="paragraph" w:styleId="Footer">
    <w:name w:val="footer"/>
    <w:basedOn w:val="Normal"/>
    <w:link w:val="FooterChar"/>
    <w:uiPriority w:val="99"/>
    <w:unhideWhenUsed/>
    <w:rsid w:val="00DD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9CC"/>
  </w:style>
  <w:style w:type="paragraph" w:customStyle="1" w:styleId="DaveNormal">
    <w:name w:val="Dave Normal"/>
    <w:basedOn w:val="Normal"/>
    <w:qFormat/>
    <w:rsid w:val="00221D1D"/>
    <w:pPr>
      <w:jc w:val="both"/>
    </w:pPr>
  </w:style>
  <w:style w:type="table" w:styleId="TableGrid">
    <w:name w:val="Table Grid"/>
    <w:basedOn w:val="TableNormal"/>
    <w:uiPriority w:val="39"/>
    <w:rsid w:val="00DF5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Dav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8FF61-0233-4A1D-B9DA-D4CA55C5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Dave.dotx</Template>
  <TotalTime>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</dc:creator>
  <cp:keywords/>
  <dc:description/>
  <cp:lastModifiedBy>David Brown</cp:lastModifiedBy>
  <cp:revision>1</cp:revision>
  <dcterms:created xsi:type="dcterms:W3CDTF">2016-04-05T21:20:00Z</dcterms:created>
  <dcterms:modified xsi:type="dcterms:W3CDTF">2016-04-05T21:25:00Z</dcterms:modified>
</cp:coreProperties>
</file>